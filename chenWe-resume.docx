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-436245</wp:posOffset>
                </wp:positionV>
                <wp:extent cx="3580130" cy="685800"/>
                <wp:effectExtent l="0" t="0" r="0" b="0"/>
                <wp:wrapNone/>
                <wp:docPr id="19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FADB5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陈伟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FADB5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FADB5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FADB5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WEB前端 / 全栈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-64.2pt;margin-top:-34.35pt;height:54pt;width:281.9pt;z-index:251675648;mso-width-relative:page;mso-height-relative:page;" filled="f" stroked="f" coordsize="21600,21600" o:gfxdata="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FOipPZAAAACwEAAA8AAAAAAAAA&#10;AQAgAAAAIgAAAGRycy9kb3ducmV2LnhtbFBLAQIUABQAAAAIAIdO4kAAKwpg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FADB5"/>
                          <w:kern w:val="24"/>
                          <w:sz w:val="48"/>
                          <w:szCs w:val="48"/>
                          <w:lang w:val="en-US" w:eastAsia="zh-CN"/>
                        </w:rPr>
                        <w:t>陈伟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FADB5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FADB5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FADB5"/>
                          <w:kern w:val="24"/>
                          <w:sz w:val="28"/>
                          <w:szCs w:val="28"/>
                          <w:lang w:val="en-US" w:eastAsia="zh-CN"/>
                        </w:rPr>
                        <w:t>WEB前端 / 全栈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5649595</wp:posOffset>
                </wp:positionH>
                <wp:positionV relativeFrom="paragraph">
                  <wp:posOffset>182880</wp:posOffset>
                </wp:positionV>
                <wp:extent cx="1213485" cy="1213485"/>
                <wp:effectExtent l="114300" t="114300" r="120650" b="1206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53" cy="1213253"/>
                        </a:xfrm>
                        <a:prstGeom prst="rect">
                          <a:avLst/>
                        </a:prstGeom>
                        <a:solidFill>
                          <a:srgbClr val="8FADB5"/>
                        </a:solidFill>
                        <a:ln w="762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0000" sy="110000" algn="ctr" rotWithShape="0">
                            <a:srgbClr val="8FADB5"/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85pt;margin-top:14.4pt;height:95.55pt;width:95.55pt;z-index:251660288;v-text-anchor:middle;mso-width-relative:page;mso-height-relative:page;" fillcolor="#8FADB5" filled="t" stroked="t" coordsize="21600,21600" o:gfxdata="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P42N2AAAAAsBAAAPAAAAAAAAAAEAIAAAACIAAABkcnMvZG93&#10;bnJldi54bWxQSwECFAAUAAAACACHTuJAF9O9MnICAAD6BAAADgAAAAAAAAABACAAAAAnAQAAZHJz&#10;L2Uyb0RvYy54bWxQSwUGAAAAAAYABgBZAQAACwYAAAAA&#10;">
                <v:fill on="t" focussize="0,0"/>
                <v:stroke weight="6pt" color="#FFFFFF" miterlimit="8" joinstyle="miter"/>
                <v:imagedata o:title=""/>
                <o:lock v:ext="edit" aspectratio="f"/>
                <v:shadow on="t" type="perspective" color="#8FADB5" offset="0pt,0pt" origin="0f,0f" matrix="72090f,0f,0f,72090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-1869440</wp:posOffset>
                </wp:positionV>
                <wp:extent cx="1856740" cy="1856740"/>
                <wp:effectExtent l="152400" t="152400" r="144145" b="144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684" cy="1856684"/>
                        </a:xfrm>
                        <a:prstGeom prst="rect">
                          <a:avLst/>
                        </a:prstGeom>
                        <a:solidFill>
                          <a:srgbClr val="8FADB5"/>
                        </a:solidFill>
                        <a:ln w="762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0000" sy="110000" algn="ctr" rotWithShape="0">
                            <a:srgbClr val="8FADB5"/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5pt;margin-top:-147.2pt;height:146.2pt;width:146.2pt;z-index:251661312;v-text-anchor:middle;mso-width-relative:page;mso-height-relative:page;" fillcolor="#8FADB5" filled="t" stroked="t" coordsize="21600,21600" o:gfxdata="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SDVfzaAAAADAEAAA8AAAAAAAAAAQAgAAAAIgAAAGRycy9k&#10;b3ducmV2LnhtbFBLAQIUABQAAAAIAIdO4kD3zp1ScgIAAPoEAAAOAAAAAAAAAAEAIAAAACkBAABk&#10;cnMvZTJvRG9jLnhtbFBLBQYAAAAABgAGAFkBAAANBgAAAAA=&#10;">
                <v:fill on="t" focussize="0,0"/>
                <v:stroke weight="6pt" color="#FFFFFF" miterlimit="8" joinstyle="miter"/>
                <v:imagedata o:title=""/>
                <o:lock v:ext="edit" aspectratio="f"/>
                <v:shadow on="t" type="perspective" color="#8FADB5" offset="0pt,0pt" origin="0f,0f" matrix="72090f,0f,0f,72090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8914130</wp:posOffset>
                </wp:positionV>
                <wp:extent cx="2167890" cy="2167890"/>
                <wp:effectExtent l="152400" t="152400" r="156845" b="1568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726" cy="2167726"/>
                        </a:xfrm>
                        <a:prstGeom prst="rect">
                          <a:avLst/>
                        </a:prstGeom>
                        <a:solidFill>
                          <a:srgbClr val="8FADB5"/>
                        </a:solidFill>
                        <a:ln w="762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0000" sy="110000" algn="ctr" rotWithShape="0">
                            <a:srgbClr val="8FADB5"/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6.85pt;margin-top:701.9pt;height:170.7pt;width:170.7pt;z-index:251662336;v-text-anchor:middle;mso-width-relative:page;mso-height-relative:page;" fillcolor="#8FADB5" filled="t" stroked="t" coordsize="21600,21600" o:gfxdata="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0FxpR2wAAAA4BAAAPAAAAAAAAAAEAIAAAACIAAABk&#10;cnMvZG93bnJldi54bWxQSwECFAAUAAAACACHTuJAKgtDMHUCAAD6BAAADgAAAAAAAAABACAAAAAq&#10;AQAAZHJzL2Uyb0RvYy54bWxQSwUGAAAAAAYABgBZAQAAEQYAAAAA&#10;">
                <v:fill on="t" focussize="0,0"/>
                <v:stroke weight="6pt" color="#FFFFFF" miterlimit="8" joinstyle="miter"/>
                <v:imagedata o:title=""/>
                <o:lock v:ext="edit" aspectratio="f"/>
                <v:shadow on="t" type="perspective" color="#8FADB5" offset="0pt,0pt" origin="0f,0f" matrix="72090f,0f,0f,72090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252095</wp:posOffset>
                </wp:positionV>
                <wp:extent cx="2222500" cy="1078230"/>
                <wp:effectExtent l="0" t="0" r="0" b="0"/>
                <wp:wrapNone/>
                <wp:docPr id="23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078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15306225869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院校：郑州航空工业管理学院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出生年月：1994.6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25.1pt;margin-top:19.85pt;height:84.9pt;width:175pt;z-index:251679744;mso-width-relative:page;mso-height-relative:page;" filled="f" stroked="f" coordsize="21600,21600" o:gfxdata="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C6O6m1gAAAAoBAAAPAAAAAAAAAAEA&#10;IAAAACIAAABkcnMvZG93bnJldi54bWxQSwECFAAUAAAACACHTuJAd4KkAp8BAAAS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15306225869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u w:val="none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u w:val="none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院校：郑州航空工业管理学院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出生年月：1994.6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83820</wp:posOffset>
                </wp:positionV>
                <wp:extent cx="1631950" cy="993140"/>
                <wp:effectExtent l="0" t="0" r="0" b="0"/>
                <wp:wrapNone/>
                <wp:docPr id="32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993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：15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5869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学历：本科（大三）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住址：江苏省苏州市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34.35pt;margin-top:6.6pt;height:78.2pt;width:128.5pt;z-index:251688960;mso-width-relative:page;mso-height-relative:page;" filled="f" stroked="f" coordsize="21600,21600" o:gfxdata="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hCiinXAAAACgEAAA8AAAAAAAAA&#10;AQAgAAAAIgAAAGRycy9kb3ducmV2LnhtbFBLAQIUABQAAAAIAIdO4kCAMtIl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：15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622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5869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学历：本科（大三）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住址：江苏省苏州市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30480</wp:posOffset>
                </wp:positionV>
                <wp:extent cx="116205" cy="120015"/>
                <wp:effectExtent l="0" t="0" r="0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969" cy="1199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15pt;margin-top:2.4pt;height:9.45pt;width:9.15pt;z-index:251683840;v-text-anchor:middle;mso-width-relative:page;mso-height-relative:page;" fillcolor="#FFFFFF" filled="t" stroked="f" coordsize="90,93" o:gfxdata="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AAAAA&#10;ZHJzL1BLAQIUABQAAAAIAIdO4kAHKROg1QAAAAgBAAAPAAAAAAAAAAEAIAAAACIAAABkcnMvZG93&#10;bnJldi54bWxQSwECFAAUAAAACACHTuJAkUVpq3gIAAB6NgAADgAAAAAAAAABACAAAAAkAQAAZHJz&#10;L2Uyb0RvYy54bWxQSwUGAAAAAAYABgBZAQAAD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13970</wp:posOffset>
                </wp:positionV>
                <wp:extent cx="184785" cy="184785"/>
                <wp:effectExtent l="0" t="0" r="6350" b="63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5pt;margin-top:1.1pt;height:14.55pt;width:14.55pt;z-index:251682816;v-text-anchor:middle;mso-width-relative:page;mso-height-relative:page;" fillcolor="#8FADB5" filled="t" stroked="f" coordsize="21600,21600" arcsize="0.166666666666667" o:gfxdata="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h&#10;hNzZAAAACAEAAA8AAAAAAAAAAQAgAAAAIgAAAGRycy9kb3ducmV2LnhtbFBLAQIUABQAAAAIAIdO&#10;4kBk7Sg16QEAAJI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39370</wp:posOffset>
                </wp:positionV>
                <wp:extent cx="118110" cy="118110"/>
                <wp:effectExtent l="0" t="0" r="0" b="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98" cy="118199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1.9pt;margin-top:3.1pt;height:9.3pt;width:9.3pt;z-index:251681792;v-text-anchor:middle;mso-width-relative:page;mso-height-relative:page;" fillcolor="#FFFFFF" filled="t" stroked="f" coordsize="5581,5581" o:gfxdata="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Xkvw19oAAAAJAQAADwAAAAAAAAABACAAAAAiAAAAZHJzL2Rvd25yZXYueG1s&#10;UEsBAhQAFAAAAAgAh07iQAfzFS7jFAAAeHcAAA4AAAAAAAAAAQAgAAAAKQEAAGRycy9lMm9Eb2Mu&#10;eG1sUEsFBgAAAAAGAAYAWQEAAH4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41439302;@0,@0;@0,@0;@0,@0;@0,@0;84143218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21590</wp:posOffset>
                </wp:positionV>
                <wp:extent cx="184785" cy="184785"/>
                <wp:effectExtent l="0" t="0" r="6350" b="63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35pt;margin-top:1.7pt;height:14.55pt;width:14.55pt;z-index:251680768;v-text-anchor:middle;mso-width-relative:page;mso-height-relative:page;" fillcolor="#8FADB5" filled="t" stroked="f" coordsize="21600,21600" arcsize="0.166666666666667" o:gfxdata="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zV&#10;HtjZAAAACQEAAA8AAAAAAAAAAQAgAAAAIgAAAGRycy9kb3ducmV2LnhtbFBLAQIUABQAAAAIAIdO&#10;4kCp8Bkq6QEAAJI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171450</wp:posOffset>
                </wp:positionV>
                <wp:extent cx="131445" cy="121920"/>
                <wp:effectExtent l="0" t="0" r="1905" b="1143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2192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9pt;margin-top:13.5pt;height:9.6pt;width:10.35pt;z-index:252057600;v-text-anchor:middle;mso-width-relative:page;mso-height-relative:page;" fillcolor="#FFFFFF" filled="t" stroked="f" coordsize="3261356,2766950" o:gfxdata="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B8IQeX1wAAAAoB&#10;AAAPAAAAAAAAAAEAIAAAACIAAABkcnMvZG93bnJldi54bWxQSwECFAAUAAAACACHTuJAmA70LM8S&#10;AAD1cgAADgAAAAAAAAABACAAAAAm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31445,61061;131445,116071;131377,116737;131241,117329;131106,117848;130767,118366;130496,118884;130157,119402;129683,119846;129073,120291;127989,121031;126634,121549;125143,121845;123585,121920;7927,121920;6368,121845;4878,121549;3523,121031;2303,120291;1897,119846;1422,119402;1016,118884;677,118366;338,117848;203,117329;67,116737;0,116071;0,61210;7927,63505;16396,65874;26627,68539;32048,70020;37604,71353;43024,72537;48377,73648;53458,74610;58133,75276;62267,75795;64028,75943;65722,76017;67416,75943;69313,75795;73378,75276;77986,74610;83067,73648;88420,72537;93908,71204;99396,69872;104884,68465;115048,65800;123585,63357;60802,53160;57119,57187;57119,57917;60802,61943;70642,61943;74325,57917;74325,57187;70642,53160;65722,7680;44923,20667;44786,21706;86658,21706;86521,20667;65722,7680;65722,0;91489,21525;91499,21706;123585,21706;125143,21780;126634,22077;127989,22595;129073,23335;129683,23779;130157,24224;130496,24742;130767,25260;131106,25778;131241,26297;131377,26889;131445,27555;131445,58466;131444,58466;131444,58466;123585,60761;115048,63204;104885,65869;99396,67276;93908,68609;88420,69941;83067,71052;77986,72014;73378,72681;69313,73199;67416,73347;65722,73421;64028,73347;62267,73199;58134,72681;53458,72014;48377,71052;43024,69941;37604,68757;32048,67424;26627,65943;16396,63278;7927,60909;0,58614;0,58706;0,58706;0,42807;0,27555;67,26889;203,26297;338,25778;677,25260;1016,24742;1422,24224;1897,23779;2303,23335;3523,22595;4878,22077;6369,21780;7927,21706;39945,21706;39955,21525;6572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149225</wp:posOffset>
                </wp:positionV>
                <wp:extent cx="184785" cy="184785"/>
                <wp:effectExtent l="0" t="0" r="5715" b="57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35pt;margin-top:11.75pt;height:14.55pt;width:14.55pt;z-index:251992064;v-text-anchor:middle;mso-width-relative:page;mso-height-relative:page;" fillcolor="#8FADB5" filled="t" stroked="f" coordsize="21600,21600" arcsize="0.166666666666667" o:gfxdata="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06R&#10;1dsAAAAKAQAADwAAAAAAAAABACAAAAAiAAAAZHJzL2Rvd25yZXYueG1sUEsBAhQAFAAAAAgAh07i&#10;QEpsNwfmAQAAkg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158750</wp:posOffset>
                </wp:positionV>
                <wp:extent cx="184785" cy="184785"/>
                <wp:effectExtent l="0" t="0" r="5715" b="57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65pt;margin-top:12.5pt;height:14.55pt;width:14.55pt;z-index:251777024;v-text-anchor:middle;mso-width-relative:page;mso-height-relative:page;" fillcolor="#8FADB5" filled="t" stroked="f" coordsize="21600,21600" arcsize="0.166666666666667" o:gfxdata="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3F4hI2QAA&#10;AAkBAAAPAAAAAAAAAAEAIAAAACIAAABkcnMvZG93bnJldi54bWxQSwECFAAUAAAACACHTuJAe1hK&#10;8OQBAACQAwAADgAAAAAAAAABACAAAAAo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198120</wp:posOffset>
                </wp:positionV>
                <wp:extent cx="154940" cy="107950"/>
                <wp:effectExtent l="0" t="0" r="16510" b="6350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03pt;margin-top:15.6pt;height:8.5pt;width:12.2pt;z-index:251806720;mso-width-relative:page;mso-height-relative:page;" fillcolor="#FFFFFF" filled="t" stroked="f" coordsize="263,184" o:gfxdata="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Bhk4BzZAAAACQEAAA8AAAAAAAAAAQAgAAAAIgAAAGRycy9kb3du&#10;cmV2LnhtbFBLAQIUABQAAAAIAIdO4kBKZTyyVQUAAFwZAAAOAAAAAAAAAAEAIAAAACg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93980</wp:posOffset>
                </wp:positionV>
                <wp:extent cx="74930" cy="128270"/>
                <wp:effectExtent l="19050" t="0" r="20955" b="571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6" cy="128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.6pt;margin-top:7.4pt;height:10.1pt;width:5.9pt;z-index:251685888;v-text-anchor:middle;mso-width-relative:page;mso-height-relative:page;" fillcolor="#FFFFFF" filled="t" stroked="f" coordsize="559792,955625" o:gfxdata="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Whn/&#10;hNYAAAAJAQAADwAAAAAAAAABACAAAAAiAAAAZHJzL2Rvd25yZXYueG1sUEsBAhQAFAAAAAgAh07i&#10;QKQek0JBAwAAdggAAA4AAAAAAAAAAQAgAAAAJQEAAGRycy9lMm9Eb2MueG1sUEsFBgAAAAAGAAYA&#10;WQEAANg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76835</wp:posOffset>
                </wp:positionV>
                <wp:extent cx="128905" cy="120650"/>
                <wp:effectExtent l="0" t="0" r="508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91" cy="12087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3.5pt;margin-top:6.05pt;height:9.5pt;width:10.15pt;z-index:251687936;v-text-anchor:middle;mso-width-relative:page;mso-height-relative:page;" fillcolor="#FFFFFF" filled="t" stroked="f" coordsize="1993900,1873250" o:gfxdata="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54610</wp:posOffset>
                </wp:positionV>
                <wp:extent cx="184785" cy="184785"/>
                <wp:effectExtent l="0" t="0" r="6350" b="63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3pt;margin-top:4.3pt;height:14.55pt;width:14.55pt;z-index:251686912;v-text-anchor:middle;mso-width-relative:page;mso-height-relative:page;" fillcolor="#8FADB5" filled="t" stroked="f" coordsize="21600,21600" arcsize="0.166666666666667" o:gfxdata="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L9m&#10;EtkAAAAIAQAADwAAAAAAAAABACAAAAAiAAAAZHJzL2Rvd25yZXYueG1sUEsBAhQAFAAAAAgAh07i&#10;QLuMnmboAQAAkg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65405</wp:posOffset>
                </wp:positionV>
                <wp:extent cx="184785" cy="184785"/>
                <wp:effectExtent l="0" t="0" r="6350" b="63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8FAD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3.95pt;margin-top:5.15pt;height:14.55pt;width:14.55pt;z-index:251684864;v-text-anchor:middle;mso-width-relative:page;mso-height-relative:page;" fillcolor="#8FADB5" filled="t" stroked="f" coordsize="21600,21600" arcsize="0.166666666666667" o:gfxdata="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+4&#10;a3LaAAAACgEAAA8AAAAAAAAAAQAgAAAAIgAAAGRycy9kb3ducmV2LnhtbFBLAQIUABQAAAAIAIdO&#10;4kAHvL9o6AEAAJI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191770</wp:posOffset>
                </wp:positionV>
                <wp:extent cx="2030095" cy="332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0ADB4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4pt;margin-top:15.1pt;height:26.2pt;width:159.85pt;z-index:251668480;mso-width-relative:page;mso-height-relative:page;" filled="f" stroked="f" coordsize="21600,21600" o:gfxdata="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k7SpjZAAAACgEAAA8AAAAAAAAAAQAgAAAAIgAAAGRycy9kb3ducmV2&#10;LnhtbFBLAQIUABQAAAAIAIdO4kA3hkmDiQEAAO4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0ADB4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142875</wp:posOffset>
                </wp:positionV>
                <wp:extent cx="883920" cy="0"/>
                <wp:effectExtent l="0" t="1905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237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FADB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3pt;margin-top:11.25pt;height:0pt;width:69.6pt;z-index:251674624;mso-width-relative:page;mso-height-relative:page;" filled="f" stroked="t" coordsize="21600,21600" o:gfxdata="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3jQl2AAAAAkBAAAPAAAAAAAA&#10;AAEAIAAAACIAAABkcnMvZG93bnJldi54bWxQSwECFAAUAAAACACHTuJAtTXql9kBAAB9AwAADgAA&#10;AAAAAAABACAAAAAnAQAAZHJzL2Uyb0RvYy54bWxQSwUGAAAAAAYABgBZAQAAcgUAAAAA&#10;">
                <v:fill on="f" focussize="0,0"/>
                <v:stroke weight="2.25pt" color="#8FADB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31750</wp:posOffset>
                </wp:positionV>
                <wp:extent cx="6404610" cy="27457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461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熟练掌握HTML/CSS， 擅长原生JavaScript ( 熟读《JavaScript高级程序设计》 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有C语言、Java、Android、Linux和PHP基础，大二期间有“掌上圣经”Android项目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掌握一定的前端框架、类库（如Bootstrap、jQuery、AngularJS1、Echart等），熟悉ECMAScript6语法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 xml:space="preserve">熟练掌握SQL语句，学习过MySQL、SQL server、Oracle数据库以及MongoDB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熟练运用Node.js (Koa框架)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长期坚持写技术博客，如微信公众号(郑航科技)、github心得记录(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instrText xml:space="preserve"> HYPERLINK "https://screetbloom.github.io/"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https://screetbloom.github.io/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在校期间学习过云计算、大数据和微信小程序，有云计算项目“实验室私有云的设计和实现”，熟练使用github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在校期间，数学和算法课表现优异，个人能力在学院内有一定名气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pt;margin-top:2.5pt;height:216.2pt;width:504.3pt;z-index:251664384;mso-width-relative:page;mso-height-relative:page;" filled="f" stroked="f" coordsize="21600,21600" o:gfxdata="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rMocU2gAAAAoBAAAPAAAAAAAAAAEAIAAAACIAAABkcnMvZG93bnJl&#10;di54bWxQSwECFAAUAAAACACHTuJArNzBpIkBAADt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熟练掌握HTML/CSS， 擅长原生JavaScript ( 熟读《JavaScript高级程序设计》 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有C语言、Java、Android、Linux和PHP基础，大二期间有“掌上圣经”Android项目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掌握一定的前端框架、类库（如Bootstrap、jQuery、AngularJS1、Echart等），熟悉ECMAScript6语法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 xml:space="preserve">熟练掌握SQL语句，学习过MySQL、SQL server、Oracle数据库以及MongoDB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熟练运用Node.js (Koa框架)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长期坚持写技术博客，如微信公众号(郑航科技)、github心得记录(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instrText xml:space="preserve"> HYPERLINK "https://screetbloom.github.io/"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https://screetbloom.github.io/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在校期间学习过云计算、大数据和微信小程序，有云计算项目“实验室私有云的设计和实现”，熟练使用github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在校期间，数学和算法课表现优异，个人能力在学院内有一定名气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169545</wp:posOffset>
                </wp:positionV>
                <wp:extent cx="6470650" cy="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pt;margin-top:13.35pt;height:0pt;width:509.5pt;z-index:251677696;mso-width-relative:page;mso-height-relative:page;" filled="f" stroked="t" coordsize="21600,21600" o:gfxdata="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8gEX1gAAAAoBAAAP&#10;AAAAAAAAAAEAIAAAACIAAABkcnMvZG93bnJldi54bWxQSwECFAAUAAAACACHTuJAmfuiFuEBAACV&#10;AwAADgAAAAAAAAABACAAAAAlAQAAZHJzL2Uyb0RvYy54bWxQSwUGAAAAAAYABgBZAQAAeA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25400</wp:posOffset>
                </wp:positionV>
                <wp:extent cx="2030095" cy="3327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0ADB4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4pt;margin-top:2pt;height:26.2pt;width:159.85pt;z-index:251669504;mso-width-relative:page;mso-height-relative:page;" filled="f" stroked="f" coordsize="21600,21600" o:gfxdata="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6zktsdgAAAAJAQAADwAAAAAAAAABACAAAAAiAAAAZHJzL2Rvd25yZXYu&#10;eG1sUEsBAhQAFAAAAAgAh07iQH4f036JAQAA7gIAAA4AAAAAAAAAAQAgAAAAJw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0ADB4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195580</wp:posOffset>
                </wp:positionV>
                <wp:extent cx="6167120" cy="274574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慧湖创研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整体架构、技术开发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担任团队组长。开发200人使用的问答社区，项目分PC端和移动端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 xml:space="preserve">  PC端： 包括APP宣传页和后台管理（活动管理、人员管理）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left="1365" w:leftChars="231" w:hanging="880" w:hangingChars="400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移动端：主要包括登陆注册（短信验证）、分类问题、提问、点赞、评论、上传图片或视频、排行榜、活动展示、个人中心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 xml:space="preserve">  (PC端)：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HTML/CSS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+Bootstrap+AngularJS+MySQL+Node.js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 xml:space="preserve">  (移动端)：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HTML/CSS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+ionic2+TypeScript+Node.js+七牛云存储+MySQL+JPush+SDK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11" w:leftChars="0" w:hanging="11" w:hangingChars="5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1. 与客户讨论确定专家、用户和管理员的功能需求，梳理业务逻辑流程，形成业务流程图，建立数据库模型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 xml:space="preserve">2. 负责项目整体架构，选择开发框架为Ionic而不用WeUI，选择云片网短信接口，分配小组任务，搭建项目服务器 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3. 开发阶段，开发项目前后端功能，含注册登录，七牛云上传下载文件，短信验证、点赞、评论、拍照等功能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4. 优化项目，比如在项目中引入七牛云存储来优化加载速度和文件上传下载速度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45pt;margin-top:15.4pt;height:216.2pt;width:485.6pt;z-index:251751424;mso-width-relative:page;mso-height-relative:page;" filled="f" stroked="f" coordsize="21600,21600" o:gfxdata="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Liz7cDZAAAACgEAAA8AAAAAAAAAAQAgAAAAIgAAAGRycy9kb3ducmV2&#10;LnhtbFBLAQIUABQAAAAIAIdO4kDJck72iQEAAO0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慧湖创研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整体架构、技术开发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71D28"/>
                          <w:kern w:val="24"/>
                          <w:sz w:val="22"/>
                          <w:szCs w:val="22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担任团队组长。开发200人使用的问答社区，项目分PC端和移动端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 xml:space="preserve">  PC端： 包括APP宣传页和后台管理（活动管理、人员管理）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left="1365" w:leftChars="231" w:hanging="880" w:hangingChars="400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移动端：主要包括登陆注册（短信验证）、分类问题、提问、点赞、评论、上传图片或视频、排行榜、活动展示、个人中心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 xml:space="preserve">  (PC端)：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HTML/CSS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+Bootstrap+AngularJS+MySQL+Node.js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 xml:space="preserve">  (移动端)：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HTML/CSS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+ionic2+TypeScript+Node.js+七牛云存储+MySQL+JPush+SDK</w:t>
                      </w:r>
                    </w:p>
                    <w:p>
                      <w:pPr>
                        <w:pStyle w:val="9"/>
                        <w:spacing w:line="380" w:lineRule="exact"/>
                        <w:ind w:left="11" w:leftChars="0" w:hanging="11" w:hangingChars="5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1. 与客户讨论确定专家、用户和管理员的功能需求，梳理业务逻辑流程，形成业务流程图，建立数据库模型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 xml:space="preserve">2. 负责项目整体架构，选择开发框架为Ionic而不用WeUI，选择云片网短信接口，分配小组任务，搭建项目服务器 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3. 开发阶段，开发项目前后端功能，含注册登录，七牛云上传下载文件，短信验证、点赞、评论、拍照等功能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4. 优化项目，比如在项目中引入七牛云存储来优化加载速度和文件上传下载速度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166370</wp:posOffset>
                </wp:positionV>
                <wp:extent cx="883920" cy="0"/>
                <wp:effectExtent l="0" t="1905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237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FADB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3pt;margin-top:13.1pt;height:0pt;width:69.6pt;z-index:251672576;mso-width-relative:page;mso-height-relative:page;" filled="f" stroked="t" coordsize="21600,21600" o:gfxdata="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v+GtcAAAAJAQAADwAAAAAA&#10;AAABACAAAAAiAAAAZHJzL2Rvd25yZXYueG1sUEsBAhQAFAAAAAgAh07iQAiPaJjbAQAAfQMAAA4A&#10;AAAAAAAAAQAgAAAAJgEAAGRycy9lMm9Eb2MueG1sUEsFBgAAAAAGAAYAWQEAAHMFAAAAAA==&#10;">
                <v:fill on="f" focussize="0,0"/>
                <v:stroke weight="2.25pt" color="#8FADB5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-73025</wp:posOffset>
                </wp:positionV>
                <wp:extent cx="6167120" cy="274574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真二网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界面设计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担任团队组长。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真二网是一个买卖房子、租房的网站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主要包括登录、房源搜索、房源收藏、新房展示、房源详情、房小二、真易贷、个人中心8个模块。这个项目主要是校内锻炼项目,未用任何框架，可自适应电脑、iPad、手机等主流设备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11" w:leftChars="0" w:hanging="11" w:hangingChars="5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1. 用HTML/CSS设计页面，用纯原生js实现页面交互效果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2. 完成轮播图、登录、新房展示、房小二、房源详情页面的绘制、自适应及百度地图功能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3. 不使用任何框架，实现页面自适应电脑、iPad、手机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嗒嗒打车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FAD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整体架构、技术开发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233" w:leftChars="104" w:hanging="15" w:hangingChars="7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担任团队组长。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JavaWeb的校内研究学习项目，模仿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滴滴打车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做一个web端</w:t>
                            </w:r>
                          </w:p>
                          <w:p>
                            <w:pPr>
                              <w:pStyle w:val="9"/>
                              <w:spacing w:line="380" w:lineRule="exact"/>
                              <w:ind w:left="11" w:leftChars="0" w:hanging="11" w:hangingChars="5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1. 与队友讨论需求，确定司机、用户的功能需求，形成业务逻辑流程，建立数据库模型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 xml:space="preserve">2. 负责项目整体架构，编写entity、dao、daoimpl、service层，分配小组任务，划分功能模块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3. 开发阶段，参与设计项目界面，完成界面的js交互效果，使用ajax实现局部刷新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20" w:firstLineChars="10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lang w:val="en-US" w:eastAsia="zh-CN"/>
                              </w:rPr>
                              <w:t>4. 后期发现项目是在盲目跟风，PC端精确定位问题解决不了，最终项目无实际意义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5.75pt;height:216.2pt;width:485.6pt;z-index:251697152;mso-width-relative:page;mso-height-relative:page;" filled="f" stroked="f" coordsize="21600,21600" o:gfxdata="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L5znt2wAAAAsBAAAPAAAAAAAAAAEAIAAAACIAAABkcnMvZG93&#10;bnJldi54bWxQSwECFAAUAAAACACHTuJAkRAdIo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真二网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界面设计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71D28"/>
                          <w:kern w:val="24"/>
                          <w:sz w:val="22"/>
                          <w:szCs w:val="22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：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担任团队组长。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真二网是一个买卖房子、租房的网站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主要包括登录、房源搜索、房源收藏、新房展示、房源详情、房小二、真易贷、个人中心8个模块。这个项目主要是校内锻炼项目,未用任何框架，可自适应电脑、iPad、手机等主流设备</w:t>
                      </w:r>
                    </w:p>
                    <w:p>
                      <w:pPr>
                        <w:pStyle w:val="9"/>
                        <w:spacing w:line="380" w:lineRule="exact"/>
                        <w:ind w:left="11" w:leftChars="0" w:hanging="11" w:hangingChars="5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1. 用HTML/CSS设计页面，用纯原生js实现页面交互效果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2. 完成轮播图、登录、新房展示、房小二、房源详情页面的绘制、自适应及百度地图功能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3. 不使用任何框架，实现页面自适应电脑、iPad、手机</w:t>
                      </w:r>
                    </w:p>
                    <w:p>
                      <w:pPr>
                        <w:pStyle w:val="9"/>
                        <w:spacing w:line="380" w:lineRule="exact"/>
                        <w:rPr>
                          <w:sz w:val="22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嗒嗒打车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FAD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整体架构、技术开发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71D28"/>
                          <w:kern w:val="24"/>
                          <w:sz w:val="22"/>
                          <w:szCs w:val="22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：</w:t>
                      </w:r>
                    </w:p>
                    <w:p>
                      <w:pPr>
                        <w:pStyle w:val="9"/>
                        <w:spacing w:line="380" w:lineRule="exact"/>
                        <w:ind w:left="233" w:leftChars="104" w:hanging="15" w:hangingChars="7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担任团队组长。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JavaWeb的校内研究学习项目，模仿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滴滴打车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做一个web端</w:t>
                      </w:r>
                    </w:p>
                    <w:p>
                      <w:pPr>
                        <w:pStyle w:val="9"/>
                        <w:spacing w:line="380" w:lineRule="exact"/>
                        <w:ind w:left="11" w:leftChars="0" w:hanging="11" w:hangingChars="5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1. 与队友讨论需求，确定司机、用户的功能需求，形成业务逻辑流程，建立数据库模型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 xml:space="preserve">2. 负责项目整体架构，编写entity、dao、daoimpl、service层，分配小组任务，划分功能模块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3. 开发阶段，参与设计项目界面，完成界面的js交互效果，使用ajax实现局部刷新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20" w:firstLineChars="100"/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lang w:val="en-US" w:eastAsia="zh-CN"/>
                        </w:rPr>
                        <w:t>4. 后期发现项目是在盲目跟风，PC端精确定位问题解决不了，最终项目无实际意义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8914130</wp:posOffset>
                </wp:positionV>
                <wp:extent cx="2167890" cy="2167890"/>
                <wp:effectExtent l="152400" t="152400" r="156845" b="1568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726" cy="2167726"/>
                        </a:xfrm>
                        <a:prstGeom prst="rect">
                          <a:avLst/>
                        </a:prstGeom>
                        <a:solidFill>
                          <a:srgbClr val="8FADB5"/>
                        </a:solidFill>
                        <a:ln w="762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0000" sy="110000" algn="ctr" rotWithShape="0">
                            <a:srgbClr val="8FADB5"/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6.85pt;margin-top:701.9pt;height:170.7pt;width:170.7pt;z-index:251695104;v-text-anchor:middle;mso-width-relative:page;mso-height-relative:page;" fillcolor="#8FADB5" filled="t" stroked="t" coordsize="21600,21600" o:gfxdata="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0FxpR2wAAAA4BAAAPAAAAAAAAAAEAIAAAACIAAABk&#10;cnMvZG93bnJldi54bWxQSwECFAAUAAAACACHTuJA19ZmfHUCAAD8BAAADgAAAAAAAAABACAAAAAq&#10;AQAAZHJzL2Uyb0RvYy54bWxQSwUGAAAAAAYABgBZAQAAEQYAAAAA&#10;">
                <v:fill on="t" focussize="0,0"/>
                <v:stroke weight="6pt" color="#FFFFFF" miterlimit="8" joinstyle="miter"/>
                <v:imagedata o:title=""/>
                <o:lock v:ext="edit" aspectratio="f"/>
                <v:shadow on="t" type="perspective" color="#8FADB5" offset="0pt,0pt" origin="0f,0f" matrix="72090f,0f,0f,72090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120015</wp:posOffset>
                </wp:positionV>
                <wp:extent cx="6470650" cy="0"/>
                <wp:effectExtent l="0" t="0" r="2603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75pt;margin-top:9.45pt;height:0pt;width:509.5pt;z-index:251710464;mso-width-relative:page;mso-height-relative:page;" filled="f" stroked="t" coordsize="21600,21600" o:gfxdata="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sPOUNYAAAAKAQAA&#10;DwAAAAAAAAABACAAAAAiAAAAZHJzL2Rvd25yZXYueG1sUEsBAhQAFAAAAAgAh07iQGoKhhniAQAA&#10;lQMAAA4AAAAAAAAAAQAgAAAAJQEAAGRycy9lMm9Eb2MueG1sUEsFBgAAAAAGAAYAWQEAAHkFAAAA&#10;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-808355</wp:posOffset>
                </wp:positionH>
                <wp:positionV relativeFrom="paragraph">
                  <wp:posOffset>183515</wp:posOffset>
                </wp:positionV>
                <wp:extent cx="2030095" cy="33274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0ADB4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在校经历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65pt;margin-top:14.45pt;height:26.2pt;width:159.85pt;z-index:251702272;mso-width-relative:page;mso-height-relative:page;" filled="f" stroked="f" coordsize="21600,21600" o:gfxdata="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/e239oAAAAKAQAADwAAAAAAAAABACAAAAAiAAAAZHJzL2Rvd25y&#10;ZXYueG1sUEsBAhQAFAAAAAgAh07iQFs2jdO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0ADB4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</w:rPr>
                        <w:t>在校经历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154940</wp:posOffset>
                </wp:positionV>
                <wp:extent cx="883920" cy="0"/>
                <wp:effectExtent l="0" t="19050" r="3048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237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FADB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5.25pt;margin-top:12.2pt;height:0pt;width:69.6pt;z-index:251705344;mso-width-relative:page;mso-height-relative:page;" filled="f" stroked="t" coordsize="21600,21600" o:gfxdata="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j3W8zYAAAACQEAAA8AAAAA&#10;AAAAAQAgAAAAIgAAAGRycy9kb3ducmV2LnhtbFBLAQIUABQAAAAIAIdO4kDK994w2wEAAH0DAAAO&#10;AAAAAAAAAAEAIAAAACcBAABkcnMvZTJvRG9jLnhtbFBLBQYAAAAABgAGAFkBAAB0BQAAAAA=&#10;">
                <v:fill on="f" focussize="0,0"/>
                <v:stroke weight="2.25pt" color="#8FADB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19685</wp:posOffset>
                </wp:positionV>
                <wp:extent cx="6139815" cy="105664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81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大一自学黑客技术、Java、Android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大二期间，参与计算机学院ACM平台设计，主要负责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数据库设计、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前台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下学期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带队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河南省“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互联网+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由实验室导师带领，设计和实现了“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实验室私有云的设计与实现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，主要负责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云平台的搭建与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同期自学了大数据相关；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带队接了一个“慧湖创研”商业项目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大学期间专业成绩优异，课程设计多次获得优秀，受到老师和同学们的一致认可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2pt;margin-top:1.55pt;height:83.2pt;width:483.45pt;z-index:251698176;mso-width-relative:page;mso-height-relative:page;" filled="f" stroked="f" coordsize="21600,21600" o:gfxdata="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QFntSNgAAAAJAQAADwAAAAAAAAABACAAAAAiAAAAZHJzL2Rvd25yZXYu&#10;eG1sUEsBAhQAFAAAAAgAh07iQLD07xOJAQAA7wIAAA4AAAAAAAAAAQAgAAAAJw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大一自学黑客技术、Java、Android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大二期间，参与计算机学院ACM平台设计，主要负责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数据库设计、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前台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下学期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带队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参加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河南省“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互联网+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由实验室导师带领，设计和实现了“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实验室私有云的设计与实现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，主要负责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云平台的搭建与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同期自学了大数据相关；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带队接了一个“慧湖创研”商业项目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大学期间专业成绩优异，课程设计多次获得优秀，受到老师和同学们的一致认可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9525</wp:posOffset>
                </wp:positionV>
                <wp:extent cx="6470650" cy="0"/>
                <wp:effectExtent l="0" t="0" r="2603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5pt;margin-top:0.75pt;height:0pt;width:509.5pt;z-index:251711488;mso-width-relative:page;mso-height-relative:page;" filled="f" stroked="t" coordsize="21600,21600" o:gfxdata="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6Mo1tMAAAAIAQAADwAA&#10;AAAAAAABACAAAAAiAAAAZHJzL2Rvd25yZXYueG1sUEsBAhQAFAAAAAgAh07iQMJIpD/iAQAAlQMA&#10;AA4AAAAAAAAAAQAgAAAAIgEAAGRycy9lMm9Eb2MueG1sUEsFBgAAAAAGAAYAWQEAAHY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76835</wp:posOffset>
                </wp:positionV>
                <wp:extent cx="2030095" cy="33274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0ADB4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15pt;margin-top:6.05pt;height:26.2pt;width:159.85pt;z-index:251703296;mso-width-relative:page;mso-height-relative:page;" filled="f" stroked="f" coordsize="21600,21600" o:gfxdata="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Fs707ZAAAACgEAAA8AAAAAAAAAAQAgAAAAIgAAAGRycy9kb3ducmV2&#10;LnhtbFBLAQIUABQAAAAIAIdO4kASrxcuiQEAAO4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0ADB4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294640</wp:posOffset>
                </wp:positionV>
                <wp:extent cx="6100445" cy="105664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对编程有极强兴趣；有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丰富的团队沟通交流经验，系内组建了一个团队做项目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英语阅读能力强，擅长阅读API文档 ，长期坚持学习之余看英语小说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自学能力强，比如用30分钟自学php，然后做项目；大二自学PS、Axure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7pt;margin-top:23.2pt;height:83.2pt;width:480.35pt;z-index:251699200;mso-width-relative:page;mso-height-relative:page;" filled="f" stroked="f" coordsize="21600,21600" o:gfxdata="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HHH7a9oAAAAKAQAADwAAAAAAAAABACAAAAAiAAAAZHJzL2Rvd25y&#10;ZXYueG1sUEsBAhQAFAAAAAgAh07iQCZuwf2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对编程有极强兴趣；有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丰富的团队沟通交流经验，系内组建了一个团队做项目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英语阅读能力强，擅长阅读API文档 ，长期坚持学习之余看英语小说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自学能力强，比如用30分钟自学php，然后做项目；大二自学PS、Axure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221615</wp:posOffset>
                </wp:positionV>
                <wp:extent cx="883920" cy="0"/>
                <wp:effectExtent l="0" t="19050" r="3048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237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FADB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5pt;margin-top:17.45pt;height:0pt;width:69.6pt;z-index:251706368;mso-width-relative:page;mso-height-relative:page;" filled="f" stroked="t" coordsize="21600,21600" o:gfxdata="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2IC2/YAAAACQEAAA8AAAAA&#10;AAAAAQAgAAAAIgAAAGRycy9kb3ducmV2LnhtbFBLAQIUABQAAAAIAIdO4kBlv/kc2wEAAH0DAAAO&#10;AAAAAAAAAAEAIAAAACcBAABkcnMvZTJvRG9jLnhtbFBLBQYAAAAABgAGAFkBAAB0BQAAAAA=&#10;">
                <v:fill on="f" focussize="0,0"/>
                <v:stroke weight="2.25pt" color="#8FADB5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65D"/>
    <w:multiLevelType w:val="multilevel"/>
    <w:tmpl w:val="08781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5635C5"/>
    <w:multiLevelType w:val="multilevel"/>
    <w:tmpl w:val="245635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70A13"/>
    <w:rsid w:val="00013465"/>
    <w:rsid w:val="00142F58"/>
    <w:rsid w:val="002B1E68"/>
    <w:rsid w:val="00330E1A"/>
    <w:rsid w:val="004E16AE"/>
    <w:rsid w:val="004F2329"/>
    <w:rsid w:val="00595B5D"/>
    <w:rsid w:val="005F69F1"/>
    <w:rsid w:val="00684FA3"/>
    <w:rsid w:val="0074408A"/>
    <w:rsid w:val="00E23356"/>
    <w:rsid w:val="00F00BA8"/>
    <w:rsid w:val="00F0256B"/>
    <w:rsid w:val="00F654EE"/>
    <w:rsid w:val="05970A13"/>
    <w:rsid w:val="069D0ED1"/>
    <w:rsid w:val="0B181253"/>
    <w:rsid w:val="15801768"/>
    <w:rsid w:val="1B654E47"/>
    <w:rsid w:val="211E534E"/>
    <w:rsid w:val="28B34525"/>
    <w:rsid w:val="2F6974C7"/>
    <w:rsid w:val="38D1501E"/>
    <w:rsid w:val="44754041"/>
    <w:rsid w:val="4A110924"/>
    <w:rsid w:val="50B22C86"/>
    <w:rsid w:val="5B536A47"/>
    <w:rsid w:val="5EB21C07"/>
    <w:rsid w:val="5EFA093A"/>
    <w:rsid w:val="758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kingsoft\office6\templates\download\&#40664;&#35748;\&#12304;&#34892;&#25919;&#31616;&#21382;&#12305;&#40575;&#31513;&#32032;&#38597;&#21830;&#21153;&#27714;&#32844;&#31616;&#21382;03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【行政简历】鹿笙素雅商务求职简历030.docx</Template>
  <Pages>2</Pages>
  <Words>22</Words>
  <Characters>128</Characters>
  <Lines>1</Lines>
  <Paragraphs>1</Paragraphs>
  <ScaleCrop>false</ScaleCrop>
  <LinksUpToDate>false</LinksUpToDate>
  <CharactersWithSpaces>149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2017-06-15T02:29:00Z</dcterms:created>
  <dc:creator>Tom</dc:creator>
  <cp:lastModifiedBy>Tom</cp:lastModifiedBy>
  <dcterms:modified xsi:type="dcterms:W3CDTF">2017-06-26T07:04:52Z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